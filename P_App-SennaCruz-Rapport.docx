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DA2F0" w14:textId="34B1D698" w:rsidR="007F30AE" w:rsidRPr="000E7483" w:rsidRDefault="005E44D7" w:rsidP="000E7483">
      <w:pPr>
        <w:pStyle w:val="Titre"/>
      </w:pPr>
      <w:r>
        <w:t>P_App</w:t>
      </w:r>
    </w:p>
    <w:p w14:paraId="52483C9B" w14:textId="77777777" w:rsidR="00627C6C" w:rsidRDefault="00627C6C" w:rsidP="00627C6C">
      <w:pPr>
        <w:pStyle w:val="NormalWeb"/>
        <w:jc w:val="center"/>
      </w:pPr>
    </w:p>
    <w:p w14:paraId="3997CBA4" w14:textId="77777777" w:rsidR="00627C6C" w:rsidRDefault="00627C6C" w:rsidP="00627C6C">
      <w:pPr>
        <w:pStyle w:val="NormalWeb"/>
        <w:jc w:val="center"/>
      </w:pPr>
    </w:p>
    <w:p w14:paraId="03B8F409" w14:textId="77777777" w:rsidR="00627C6C" w:rsidRDefault="00627C6C" w:rsidP="00627C6C">
      <w:pPr>
        <w:pStyle w:val="NormalWeb"/>
        <w:jc w:val="center"/>
      </w:pPr>
    </w:p>
    <w:p w14:paraId="5282B9CC" w14:textId="3849D68F" w:rsidR="001D4577" w:rsidRPr="00627C6C" w:rsidRDefault="00627C6C" w:rsidP="00627C6C">
      <w:pPr>
        <w:pStyle w:val="NormalWeb"/>
        <w:jc w:val="center"/>
      </w:pPr>
      <w:r>
        <w:rPr>
          <w:noProof/>
        </w:rPr>
        <w:drawing>
          <wp:inline distT="0" distB="0" distL="0" distR="0" wp14:anchorId="41368407" wp14:editId="0BF672A8">
            <wp:extent cx="3333750" cy="33337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E969B" w14:textId="62925AD2" w:rsidR="007F30AE" w:rsidRPr="000E7483" w:rsidRDefault="00EB5842" w:rsidP="000E7483">
      <w:pPr>
        <w:spacing w:before="2000"/>
        <w:jc w:val="center"/>
      </w:pPr>
      <w:r>
        <w:t xml:space="preserve">Senna Cruz </w:t>
      </w:r>
      <w:r w:rsidR="007F30AE" w:rsidRPr="000E7483">
        <w:t>– C</w:t>
      </w:r>
      <w:r>
        <w:t>ID2A</w:t>
      </w:r>
    </w:p>
    <w:p w14:paraId="3C84ADCC" w14:textId="1E2A22D4" w:rsidR="007F30AE" w:rsidRPr="000E7483" w:rsidRDefault="00EB5842" w:rsidP="000E7483">
      <w:pPr>
        <w:jc w:val="center"/>
      </w:pPr>
      <w:r>
        <w:t>B11 - Vennes</w:t>
      </w:r>
    </w:p>
    <w:p w14:paraId="490C3DC1" w14:textId="198A8F82" w:rsidR="007F30AE" w:rsidRPr="000E7483" w:rsidRDefault="00EB5842" w:rsidP="000E7483">
      <w:pPr>
        <w:jc w:val="center"/>
      </w:pPr>
      <w:r>
        <w:t>24 périodes</w:t>
      </w:r>
    </w:p>
    <w:p w14:paraId="1543612B" w14:textId="7A7EE1B9" w:rsidR="007F30AE" w:rsidRPr="000E7483" w:rsidRDefault="00EB5842" w:rsidP="00EB5842">
      <w:pPr>
        <w:jc w:val="center"/>
      </w:pPr>
      <w:r>
        <w:t xml:space="preserve">Gaël </w:t>
      </w:r>
      <w:proofErr w:type="spellStart"/>
      <w:r>
        <w:t>Sonney</w:t>
      </w:r>
      <w:proofErr w:type="spellEnd"/>
    </w:p>
    <w:p w14:paraId="54F358F4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16A87A89" w14:textId="77777777"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7190D7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17CE755B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6678D117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43FA3F90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726559D7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353487D7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3B4C0AF6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6F4D609F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0680AB20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1131ABBE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39964595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54F82963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4F58A703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170BF516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40C5FC0C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066334E6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6F11B8C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0ABA81FC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301955E6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701189E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01A4ADA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BB664C9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4F4559D2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293AF39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6B5E0B1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A79CEF9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E061D24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B98E37E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35C2474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0EF3B27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14BD05D0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3294AA58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0C57CB23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1F18B70A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3B0EEC22" w14:textId="5777E217" w:rsidR="007F30AE" w:rsidRDefault="00A65F0B" w:rsidP="003A2617">
      <w:pPr>
        <w:pStyle w:val="Titre1"/>
      </w:pPr>
      <w:r>
        <w:rPr>
          <w:i/>
          <w:iCs/>
          <w:sz w:val="22"/>
          <w:szCs w:val="22"/>
        </w:rPr>
        <w:fldChar w:fldCharType="end"/>
      </w:r>
      <w:r w:rsidR="00742484">
        <w:br w:type="page"/>
      </w:r>
      <w:r w:rsidR="003A2617">
        <w:lastRenderedPageBreak/>
        <w:t>Conceptualisation</w:t>
      </w:r>
    </w:p>
    <w:p w14:paraId="5E263530" w14:textId="77777777" w:rsidR="003A2617" w:rsidRDefault="003A2617" w:rsidP="003A2617">
      <w:pPr>
        <w:pStyle w:val="Corpsdetexte"/>
      </w:pPr>
    </w:p>
    <w:p w14:paraId="1A01F05C" w14:textId="77777777" w:rsidR="003A2617" w:rsidRDefault="003A2617" w:rsidP="003A2617">
      <w:pPr>
        <w:pStyle w:val="Corpsdetexte"/>
      </w:pPr>
    </w:p>
    <w:p w14:paraId="4EC024A3" w14:textId="77777777" w:rsidR="003A2617" w:rsidRPr="003A2617" w:rsidRDefault="003A2617" w:rsidP="003A2617">
      <w:pPr>
        <w:pStyle w:val="Corpsdetexte"/>
      </w:pPr>
    </w:p>
    <w:sectPr w:rsidR="003A2617" w:rsidRPr="003A2617" w:rsidSect="00D160DD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E59CA" w14:textId="77777777" w:rsidR="00FB14C2" w:rsidRDefault="00FB14C2">
      <w:r>
        <w:separator/>
      </w:r>
    </w:p>
  </w:endnote>
  <w:endnote w:type="continuationSeparator" w:id="0">
    <w:p w14:paraId="48CCE20B" w14:textId="77777777" w:rsidR="00FB14C2" w:rsidRDefault="00FB1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4"/>
      <w:gridCol w:w="2609"/>
      <w:gridCol w:w="3027"/>
    </w:tblGrid>
    <w:tr w:rsidR="00AA4393" w:rsidRPr="00000197" w14:paraId="2E53BDE2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0F8829A4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5E44D7" w:rsidRPr="005E44D7">
              <w:rPr>
                <w:rFonts w:cs="Arial"/>
                <w:noProof/>
                <w:szCs w:val="16"/>
              </w:rPr>
              <w:t>Senna Cruz</w:t>
            </w:r>
          </w:fldSimple>
        </w:p>
        <w:p w14:paraId="75B22874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4EC6ECF7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407D9F44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5E44D7">
            <w:rPr>
              <w:rFonts w:cs="Arial"/>
              <w:noProof/>
              <w:szCs w:val="16"/>
            </w:rPr>
            <w:t>13.01.2025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4002360F" w14:textId="77777777" w:rsidTr="00E52B61">
      <w:trPr>
        <w:jc w:val="center"/>
      </w:trPr>
      <w:tc>
        <w:tcPr>
          <w:tcW w:w="3510" w:type="dxa"/>
          <w:vAlign w:val="center"/>
        </w:tcPr>
        <w:p w14:paraId="5DA85A32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1E991ADD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72A85CEF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5E44D7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07E95AA" w14:textId="77777777" w:rsidTr="00E52B61">
      <w:trPr>
        <w:jc w:val="center"/>
      </w:trPr>
      <w:tc>
        <w:tcPr>
          <w:tcW w:w="3510" w:type="dxa"/>
          <w:vAlign w:val="center"/>
        </w:tcPr>
        <w:p w14:paraId="2FE0B365" w14:textId="75239448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5E44D7" w:rsidRPr="005E44D7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EB5842">
            <w:rPr>
              <w:rFonts w:cs="Arial"/>
              <w:noProof/>
              <w:szCs w:val="16"/>
            </w:rPr>
            <w:t>13.01.2025 13:48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5A4EEA47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5E44D7" w:rsidRPr="005E44D7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14:paraId="33405581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4AAE8" w14:textId="77777777" w:rsidR="00FB14C2" w:rsidRDefault="00FB14C2">
      <w:r>
        <w:separator/>
      </w:r>
    </w:p>
  </w:footnote>
  <w:footnote w:type="continuationSeparator" w:id="0">
    <w:p w14:paraId="4B0E6665" w14:textId="77777777" w:rsidR="00FB14C2" w:rsidRDefault="00FB14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16927D06" w14:textId="77777777">
      <w:trPr>
        <w:trHeight w:val="536"/>
        <w:jc w:val="center"/>
      </w:trPr>
      <w:tc>
        <w:tcPr>
          <w:tcW w:w="2445" w:type="dxa"/>
          <w:vAlign w:val="center"/>
        </w:tcPr>
        <w:p w14:paraId="49DE0D50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66B181AA" w14:textId="77777777" w:rsidR="00AA4393" w:rsidRPr="00B4738A" w:rsidRDefault="00AA4393" w:rsidP="00B4738A"/>
      </w:tc>
      <w:tc>
        <w:tcPr>
          <w:tcW w:w="2283" w:type="dxa"/>
          <w:vAlign w:val="center"/>
        </w:tcPr>
        <w:p w14:paraId="42C83B29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1EEC0671" wp14:editId="5FBFEC79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CD2FC97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5348124">
    <w:abstractNumId w:val="11"/>
  </w:num>
  <w:num w:numId="2" w16cid:durableId="1287737262">
    <w:abstractNumId w:val="18"/>
  </w:num>
  <w:num w:numId="3" w16cid:durableId="523053075">
    <w:abstractNumId w:val="15"/>
  </w:num>
  <w:num w:numId="4" w16cid:durableId="1918856761">
    <w:abstractNumId w:val="34"/>
  </w:num>
  <w:num w:numId="5" w16cid:durableId="842204653">
    <w:abstractNumId w:val="34"/>
  </w:num>
  <w:num w:numId="6" w16cid:durableId="803615801">
    <w:abstractNumId w:val="15"/>
  </w:num>
  <w:num w:numId="7" w16cid:durableId="729616445">
    <w:abstractNumId w:val="15"/>
  </w:num>
  <w:num w:numId="8" w16cid:durableId="623465635">
    <w:abstractNumId w:val="15"/>
  </w:num>
  <w:num w:numId="9" w16cid:durableId="1649942901">
    <w:abstractNumId w:val="15"/>
  </w:num>
  <w:num w:numId="10" w16cid:durableId="1085613134">
    <w:abstractNumId w:val="34"/>
  </w:num>
  <w:num w:numId="11" w16cid:durableId="1755711564">
    <w:abstractNumId w:val="15"/>
  </w:num>
  <w:num w:numId="12" w16cid:durableId="305553899">
    <w:abstractNumId w:val="21"/>
  </w:num>
  <w:num w:numId="13" w16cid:durableId="1355112096">
    <w:abstractNumId w:val="20"/>
  </w:num>
  <w:num w:numId="14" w16cid:durableId="1459179886">
    <w:abstractNumId w:val="19"/>
  </w:num>
  <w:num w:numId="15" w16cid:durableId="1396733865">
    <w:abstractNumId w:val="16"/>
  </w:num>
  <w:num w:numId="16" w16cid:durableId="1418210699">
    <w:abstractNumId w:val="31"/>
  </w:num>
  <w:num w:numId="17" w16cid:durableId="68507010">
    <w:abstractNumId w:val="26"/>
  </w:num>
  <w:num w:numId="18" w16cid:durableId="831070898">
    <w:abstractNumId w:val="39"/>
  </w:num>
  <w:num w:numId="19" w16cid:durableId="457066285">
    <w:abstractNumId w:val="37"/>
  </w:num>
  <w:num w:numId="20" w16cid:durableId="1501309767">
    <w:abstractNumId w:val="10"/>
  </w:num>
  <w:num w:numId="21" w16cid:durableId="147093427">
    <w:abstractNumId w:val="35"/>
  </w:num>
  <w:num w:numId="22" w16cid:durableId="1874265203">
    <w:abstractNumId w:val="25"/>
  </w:num>
  <w:num w:numId="23" w16cid:durableId="1642150663">
    <w:abstractNumId w:val="23"/>
  </w:num>
  <w:num w:numId="24" w16cid:durableId="1153520731">
    <w:abstractNumId w:val="13"/>
  </w:num>
  <w:num w:numId="25" w16cid:durableId="1149058214">
    <w:abstractNumId w:val="17"/>
  </w:num>
  <w:num w:numId="26" w16cid:durableId="1211262521">
    <w:abstractNumId w:val="12"/>
  </w:num>
  <w:num w:numId="27" w16cid:durableId="930939966">
    <w:abstractNumId w:val="30"/>
  </w:num>
  <w:num w:numId="28" w16cid:durableId="599946232">
    <w:abstractNumId w:val="33"/>
  </w:num>
  <w:num w:numId="29" w16cid:durableId="502932861">
    <w:abstractNumId w:val="28"/>
  </w:num>
  <w:num w:numId="30" w16cid:durableId="57366491">
    <w:abstractNumId w:val="29"/>
  </w:num>
  <w:num w:numId="31" w16cid:durableId="1243489151">
    <w:abstractNumId w:val="36"/>
  </w:num>
  <w:num w:numId="32" w16cid:durableId="955984601">
    <w:abstractNumId w:val="8"/>
  </w:num>
  <w:num w:numId="33" w16cid:durableId="6836194">
    <w:abstractNumId w:val="3"/>
  </w:num>
  <w:num w:numId="34" w16cid:durableId="1617365693">
    <w:abstractNumId w:val="2"/>
  </w:num>
  <w:num w:numId="35" w16cid:durableId="237062777">
    <w:abstractNumId w:val="1"/>
  </w:num>
  <w:num w:numId="36" w16cid:durableId="186648157">
    <w:abstractNumId w:val="0"/>
  </w:num>
  <w:num w:numId="37" w16cid:durableId="851576592">
    <w:abstractNumId w:val="9"/>
  </w:num>
  <w:num w:numId="38" w16cid:durableId="1360661114">
    <w:abstractNumId w:val="7"/>
  </w:num>
  <w:num w:numId="39" w16cid:durableId="672727599">
    <w:abstractNumId w:val="6"/>
  </w:num>
  <w:num w:numId="40" w16cid:durableId="61292867">
    <w:abstractNumId w:val="5"/>
  </w:num>
  <w:num w:numId="41" w16cid:durableId="539131405">
    <w:abstractNumId w:val="4"/>
  </w:num>
  <w:num w:numId="42" w16cid:durableId="1488595249">
    <w:abstractNumId w:val="27"/>
  </w:num>
  <w:num w:numId="43" w16cid:durableId="17583408">
    <w:abstractNumId w:val="24"/>
  </w:num>
  <w:num w:numId="44" w16cid:durableId="527178328">
    <w:abstractNumId w:val="38"/>
  </w:num>
  <w:num w:numId="45" w16cid:durableId="682635981">
    <w:abstractNumId w:val="14"/>
  </w:num>
  <w:num w:numId="46" w16cid:durableId="170416006">
    <w:abstractNumId w:val="22"/>
  </w:num>
  <w:num w:numId="47" w16cid:durableId="116068088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D7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A2362"/>
    <w:rsid w:val="001C454D"/>
    <w:rsid w:val="001D4577"/>
    <w:rsid w:val="001D72BA"/>
    <w:rsid w:val="001F2420"/>
    <w:rsid w:val="001F6EEB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A2617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44D7"/>
    <w:rsid w:val="005E6192"/>
    <w:rsid w:val="005E6B56"/>
    <w:rsid w:val="00615583"/>
    <w:rsid w:val="00627C6C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115F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B5842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4C2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4B43B17"/>
  <w15:docId w15:val="{580F2D8A-D7A5-4681-8D4C-ABF9EC085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NormalWeb">
    <w:name w:val="Normal (Web)"/>
    <w:basedOn w:val="Normal"/>
    <w:uiPriority w:val="99"/>
    <w:unhideWhenUsed/>
    <w:rsid w:val="00627C6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183\P_App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4" ma:contentTypeDescription="Crée un document." ma:contentTypeScope="" ma:versionID="41827e22f0a2406195029f3799eac37d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b5448764cb5439448d1ea8eff3aff90d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81FE595B-3A92-4484-A585-A4037F0DA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57</TotalTime>
  <Pages>1</Pages>
  <Words>505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3281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Senna Cruz</dc:creator>
  <cp:lastModifiedBy>Senna Cruz</cp:lastModifiedBy>
  <cp:revision>4</cp:revision>
  <cp:lastPrinted>2009-09-04T13:21:00Z</cp:lastPrinted>
  <dcterms:created xsi:type="dcterms:W3CDTF">2025-01-13T12:47:00Z</dcterms:created>
  <dcterms:modified xsi:type="dcterms:W3CDTF">2025-01-13T13:44:00Z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